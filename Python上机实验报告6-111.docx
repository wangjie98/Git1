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lang w:val="en-US" w:eastAsia="zh-CN"/>
        </w:rPr>
        <w:t>Python上机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6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u w:val="single"/>
          <w:lang w:val="en-US" w:eastAsia="zh-CN"/>
        </w:rPr>
        <w:t>117060400111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王杰</w:t>
      </w:r>
      <w:r>
        <w:rPr>
          <w:u w:val="single"/>
        </w:rPr>
        <w:t xml:space="preserve">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应用统计学1班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指导老师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练习书上习题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eastAsia="zh-CN"/>
        </w:rPr>
        <w:t>练习实现函数程序设计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5.1，5.2，5.3，5.4，5.5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自己思考写代码，再参照老师的代码。</w:t>
      </w:r>
    </w:p>
    <w:p>
      <w:pPr>
        <w:rPr>
          <w:rFonts w:hint="eastAsia"/>
          <w:sz w:val="24"/>
          <w:szCs w:val="24"/>
        </w:rPr>
      </w:pPr>
    </w:p>
    <w:p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熟悉了一些函数的编码，并了解了测试程序的一些内容。</w:t>
      </w:r>
    </w:p>
    <w:p>
      <w:pPr>
        <w:rPr>
          <w:rFonts w:hint="eastAsia"/>
        </w:rPr>
      </w:pPr>
      <w:r>
        <w:rPr>
          <w:rFonts w:hint="eastAsia"/>
        </w:rPr>
        <w:t>#5.1#</w:t>
      </w:r>
    </w:p>
    <w:p>
      <w:pPr>
        <w:rPr>
          <w:rFonts w:hint="eastAsia"/>
        </w:rPr>
      </w:pPr>
      <w:r>
        <w:rPr>
          <w:rFonts w:hint="eastAsia"/>
        </w:rPr>
        <w:t>def tbedge(n):</w:t>
      </w:r>
    </w:p>
    <w:p>
      <w:pPr>
        <w:rPr>
          <w:rFonts w:hint="eastAsia"/>
        </w:rPr>
      </w:pPr>
      <w:r>
        <w:rPr>
          <w:rFonts w:hint="eastAsia"/>
        </w:rPr>
        <w:t xml:space="preserve">    s = '+ - - - - '</w:t>
      </w:r>
    </w:p>
    <w:p>
      <w:pPr>
        <w:rPr>
          <w:rFonts w:hint="eastAsia"/>
        </w:rPr>
      </w:pPr>
      <w:r>
        <w:rPr>
          <w:rFonts w:hint="eastAsia"/>
        </w:rPr>
        <w:t xml:space="preserve">    if n &gt; 0:</w:t>
      </w:r>
    </w:p>
    <w:p>
      <w:pPr>
        <w:rPr>
          <w:rFonts w:hint="eastAsia"/>
        </w:rPr>
      </w:pPr>
      <w:r>
        <w:rPr>
          <w:rFonts w:hint="eastAsia"/>
        </w:rPr>
        <w:t xml:space="preserve">        print(s*n + '+')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def lredge(n):</w:t>
      </w:r>
    </w:p>
    <w:p>
      <w:pPr>
        <w:rPr>
          <w:rFonts w:hint="eastAsia"/>
        </w:rPr>
      </w:pPr>
      <w:r>
        <w:rPr>
          <w:rFonts w:hint="eastAsia"/>
        </w:rPr>
        <w:t xml:space="preserve">    s = '|         '</w:t>
      </w:r>
    </w:p>
    <w:p>
      <w:pPr>
        <w:rPr>
          <w:rFonts w:hint="eastAsia"/>
        </w:rPr>
      </w:pPr>
      <w:r>
        <w:rPr>
          <w:rFonts w:hint="eastAsia"/>
        </w:rPr>
        <w:t xml:space="preserve">    print(s*n + '|')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def matts(n):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range(5*n+1):</w:t>
      </w:r>
    </w:p>
    <w:p>
      <w:pPr>
        <w:rPr>
          <w:rFonts w:hint="eastAsia"/>
        </w:rPr>
      </w:pPr>
      <w:r>
        <w:rPr>
          <w:rFonts w:hint="eastAsia"/>
        </w:rPr>
        <w:t xml:space="preserve">        if i%5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tbedge(n)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lredge(n)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matts(4)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40175" cy="5342255"/>
            <wp:effectExtent l="0" t="0" r="6985" b="6985"/>
            <wp:docPr id="1" name="图片 1" descr="360截图2018041321575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80413215755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#5.2#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def isOdd(n):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n % 2 == 1: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True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else: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False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while True: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n = eval(input("plese enter an Integer:"))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n == -1: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print("program is over!")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break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isOdd(n):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print("{} is odd".format(n))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else: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print("{} is even".format(n))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3293110"/>
            <wp:effectExtent l="0" t="0" r="1905" b="13970"/>
            <wp:docPr id="2" name="图片 2" descr="360截图2018041517351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80415173510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#5.3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def isNum(str):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try: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 = eval(str)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except: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False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True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while True: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 = input("Enter a string:")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isNum(s):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print("{} is a number".format(s))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else: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print("{} is not a number".format(s))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if s == 'over':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print('Program is OVER!')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break</w:t>
      </w:r>
    </w:p>
    <w:p>
      <w:r>
        <w:drawing>
          <wp:inline distT="0" distB="0" distL="114300" distR="114300">
            <wp:extent cx="4526915" cy="4702175"/>
            <wp:effectExtent l="0" t="0" r="1460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470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#5.4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multi(*a):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len(a) == 0: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 =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i in a: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 = t * i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 multi())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 multi(2,4,6))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 multi(5,5,6))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03220" cy="3375660"/>
            <wp:effectExtent l="0" t="0" r="7620" b="7620"/>
            <wp:docPr id="4" name="图片 4" descr="360截图20180415221939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201804152219391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isPrime(n):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i in range(2,n):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n%i == 0: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True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 isPrime(67):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print("is isPrime")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print("is not isPrime")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36620" cy="2727960"/>
            <wp:effectExtent l="0" t="0" r="7620" b="0"/>
            <wp:docPr id="5" name="图片 5" descr="360截图2018041522212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201804152221231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总结：发现python学起来的确有些吃力了，自己需要多花一些时间在编码上面。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57233"/>
    <w:rsid w:val="342F0591"/>
    <w:rsid w:val="46E57233"/>
    <w:rsid w:val="666508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2018-04-13T13:28:00Z</dcterms:created>
  <dc:creator>admin</dc:creator>
  <cp:lastModifiedBy>admin</cp:lastModifiedBy>
  <dcterms:modified xsi:type="dcterms:W3CDTF">2018-04-15T14:26:28Z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